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苹果个人开发着账号：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iOS 个人开发者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账号：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sz w:val="15"/>
          <w:szCs w:val="15"/>
          <w:lang w:val="en-US" w:eastAsia="zh-CN"/>
        </w:rPr>
        <w:t>tc@gelifood.com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密码：GEli81338860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有效期： 一年</w:t>
      </w: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181610</wp:posOffset>
                </wp:positionV>
                <wp:extent cx="2732405" cy="1057275"/>
                <wp:effectExtent l="0" t="0" r="1079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9645" y="4619625"/>
                          <a:ext cx="273240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百度手机助手企业开发者：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用户名：格利食品网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邮箱：tc@gelifood.com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手机：18924107259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05pt;margin-top:14.3pt;height:83.25pt;width:215.15pt;z-index:251658240;mso-width-relative:page;mso-height-relative:page;" fillcolor="#FFFFFF" filled="t" stroked="f" coordsize="21600,21600" o:gfxdata="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D1St2QAAAAoBAAAPAAAAAAAAAAEAIAAAACIAAABkcnMv&#10;ZG93bnJldi54bWxQSwECFAAUAAAACACHTuJA0dGj03QCAACu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百度手机助手企业开发者：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用户名：格利食品网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邮箱：tc@gelifood.com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手机：18924107259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安卓企业开发者账号：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三星企业开发者：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账号：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"mailto:3501722771@qq.com"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sz w:val="15"/>
          <w:szCs w:val="15"/>
          <w:lang w:val="en-US" w:eastAsia="zh-CN"/>
        </w:rPr>
        <w:t>3501722771@qq.com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39370</wp:posOffset>
                </wp:positionV>
                <wp:extent cx="2399030" cy="970280"/>
                <wp:effectExtent l="0" t="0" r="127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8270" y="2934970"/>
                          <a:ext cx="239903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VIVO企业开发者：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账号：GELIfood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手机：18924107259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pt;margin-top:3.1pt;height:76.4pt;width:188.9pt;z-index:251663360;mso-width-relative:page;mso-height-relative:page;" fillcolor="#FFFFFF" filled="t" stroked="f" coordsize="21600,21600" o:gfxdata="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Hk8E1QAAAAkBAAAPAAAAAAAAAAEAIAAAACIA&#10;AABkcnMvZG93bnJldi54bWxQSwECFAAUAAAACACHTuJA2KXImEUCAABd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VIVO企业开发者：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 账号：GELIfood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 手机：18924107259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 xml:space="preserve">  华为企业开发者：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账号：tc@gelifood.com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194310</wp:posOffset>
                </wp:positionV>
                <wp:extent cx="2910840" cy="1250315"/>
                <wp:effectExtent l="0" t="0" r="381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8425" y="5965825"/>
                          <a:ext cx="291084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（豌豆荚）阿里应用企业开发者： 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格利食品网注册的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）作废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账号：格利股份有限公司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邮箱：tc@gelifood.com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手机：18924107259</w:t>
                            </w:r>
                          </w:p>
                          <w:p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座机：020-81338860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8pt;margin-top:15.3pt;height:98.45pt;width:229.2pt;z-index:251659264;mso-width-relative:page;mso-height-relative:page;" fillcolor="#FFFFFF" filled="t" stroked="f" coordsize="21600,21600" o:gfxdata="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dKUR3WAAAACgEAAA8AAAAAAAAAAQAgAAAA&#10;IgAAAGRycy9kb3ducmV2LnhtbFBLAQIUABQAAAAIAIdO4kCdD+s/RgIAAFw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（豌豆荚）阿里应用企业开发者： （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格利食品网注册的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）作废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账号：格利股份有限公司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邮箱：tc@gelifood.com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手机：18924107259</w:t>
                      </w:r>
                    </w:p>
                    <w:p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座机：020-81338860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小米企业开发者：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账号：tc@gelifood.com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QQ:  3305259581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67310</wp:posOffset>
                </wp:positionV>
                <wp:extent cx="3011805" cy="1250950"/>
                <wp:effectExtent l="0" t="0" r="17145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645" y="7663180"/>
                          <a:ext cx="3011805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魅族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企业开发者：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昵称：格利股份有限公司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邮箱：3501722771@qq.com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手机：18924107259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座机：020-81338860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pt;margin-top:5.3pt;height:98.5pt;width:237.15pt;z-index:251660288;mso-width-relative:page;mso-height-relative:page;" fillcolor="#FFFFFF" filled="t" stroked="f" coordsize="21600,21600" o:gfxdata="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yeFdtYAAAAKAQAADwAAAAAAAAABACAAAAAi&#10;AAAAZHJzL2Rvd25yZXYueG1sUEsBAhQAFAAAAAgAh07iQNbL4IlFAgAAXAQAAA4AAAAAAAAAAQAg&#10;AAAAJ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魅族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企业开发者：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昵称：格利股份有限公司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邮箱：3501722771@qq.com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手机：18924107259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座机：020-81338860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>360手机助手企业开发者：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账号：360U2889225243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邮箱：tc@gelifood.com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座机：020-81338860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67945</wp:posOffset>
                </wp:positionV>
                <wp:extent cx="2994660" cy="1137285"/>
                <wp:effectExtent l="0" t="0" r="1524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6015" y="6501765"/>
                          <a:ext cx="299466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OPPO企业开发者：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用户名：格利股份有限公司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邮箱：3501722771@qq.com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手机：18924107259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35pt;margin-top:5.35pt;height:89.55pt;width:235.8pt;z-index:251661312;mso-width-relative:page;mso-height-relative:page;" fillcolor="#FFFFFF" filled="t" stroked="f" coordsize="21600,21600" o:gfxdata="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VFzL1AAAAAoBAAAPAAAAAAAAAAEAIAAA&#10;ACIAAABkcnMvZG93bnJldi54bWxQSwECFAAUAAAACACHTuJARokS70kCAABc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OPPO企业开发者：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用户名：格利股份有限公司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邮箱：3501722771@qq.com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手机：18924107259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>腾讯应用宝企业开发者(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QQ注册账号</w:t>
      </w:r>
      <w:r>
        <w:rPr>
          <w:rFonts w:hint="eastAsia"/>
          <w:sz w:val="15"/>
          <w:szCs w:val="15"/>
          <w:lang w:val="en-US" w:eastAsia="zh-CN"/>
        </w:rPr>
        <w:t>)：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QQ：3501722771     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邮箱：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sz w:val="15"/>
          <w:szCs w:val="15"/>
          <w:lang w:val="en-US" w:eastAsia="zh-CN"/>
        </w:rPr>
        <w:t>tc@gelifood.com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昵称：格利股份有限公司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座机：020-81338860 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39370</wp:posOffset>
                </wp:positionV>
                <wp:extent cx="2833370" cy="1130935"/>
                <wp:effectExtent l="0" t="0" r="5080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0145" y="8086090"/>
                          <a:ext cx="2833370" cy="113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PP助手企业开发者：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账号：格利股份有限公司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邮箱：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instrText xml:space="preserve"> HYPERLINK "mailto:tc@gelifood.com" </w:instrTex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tc@gelifood.com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密码：81338860geLI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手机：18924107259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座机：020-81338860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5pt;margin-top:3.1pt;height:89.05pt;width:223.1pt;z-index:251662336;mso-width-relative:page;mso-height-relative:page;" fillcolor="#FFFFFF" filled="t" stroked="f" coordsize="21600,21600" o:gfxdata="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I3iQtUAAAAJAQAADwAAAAAAAAABACAAAAAi&#10;AAAAZHJzL2Rvd25yZXYueG1sUEsBAhQAFAAAAAgAh07iQH61fLZGAgAAXg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PP助手企业开发者：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账号：格利股份有限公司    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邮箱：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instrText xml:space="preserve"> HYPERLINK "mailto:tc@gelifood.com" </w:instrTex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tc@gelifood.com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密码：81338860geLI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手机：18924107259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座机：020-81338860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 xml:space="preserve">乐视企业开发者：  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邮箱：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sz w:val="15"/>
          <w:szCs w:val="15"/>
          <w:lang w:val="en-US" w:eastAsia="zh-CN"/>
        </w:rPr>
        <w:t>tc@gelifood.com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手机：18924107259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座机：020-81338860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激光推送开发者账号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激光推送开发者：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账号：GeliFood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邮箱：tc@gelifood.com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密码: 81338860geLI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融云及时通讯开发者账号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融云及时通讯：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手机号：18924107259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邮箱：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5"/>
          <w:szCs w:val="15"/>
          <w:lang w:val="en-US" w:eastAsia="zh-CN"/>
        </w:rPr>
        <w:t>tc@gelifood.com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end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格利冷运客服登录账号：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5"/>
          <w:szCs w:val="15"/>
          <w:lang w:val="en-US" w:eastAsia="zh-CN"/>
        </w:rPr>
        <w:t>tc@gelifood.com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end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客服ID：KEFU149870269942335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                    格利食品网客服登录账号：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3305259581@qq.com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密码：81338860geLI              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MOB分享开发者账号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MOB开发者：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邮箱：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instrText xml:space="preserve"> HYPERLINK "mailto:3501722771@qq.com" </w:instrTex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5"/>
          <w:szCs w:val="15"/>
          <w:lang w:val="en-US" w:eastAsia="zh-CN"/>
        </w:rPr>
        <w:t>3501722771@qq.com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密码：81338860geLI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手机号码：18924107259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QQ号码：3501722771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高德地图开发者账号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高德地图开发者：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手机号：18924107259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密码：81338860geLI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邮箱：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5"/>
          <w:szCs w:val="15"/>
          <w:lang w:val="en-US" w:eastAsia="zh-CN"/>
        </w:rPr>
        <w:t>tc@gelifood.com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新浪微博</w:t>
      </w:r>
      <w:r>
        <w:rPr>
          <w:rFonts w:hint="eastAsia"/>
          <w:b/>
          <w:bCs/>
          <w:lang w:val="en-US" w:eastAsia="zh-CN"/>
        </w:rPr>
        <w:t>开发者账号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新浪微博开发者：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邮箱：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instrText xml:space="preserve"> HYPERLINK "mailto:tc@gelifood.com" </w:instrTex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5"/>
          <w:szCs w:val="15"/>
          <w:lang w:val="en-US" w:eastAsia="zh-CN"/>
        </w:rPr>
        <w:t>tc@gelifood.com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密码：81338860geLI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阿里大于短信开发者账号（需要淘宝账号绑定支付宝）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阿里大于开发者：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            客服知道账号密码（尚冻冻的）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豌豆荚）阿里应用企业开发者： （尚冻冻电子商务）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账号：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15"/>
          <w:szCs w:val="15"/>
          <w:shd w:val="clear" w:fill="F3FDF6"/>
        </w:rPr>
        <w:t>尚冻冻电子商务81338860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          邮箱：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15"/>
          <w:szCs w:val="15"/>
        </w:rPr>
        <w:t>3501722771@qq.com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密码：81338860geLI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手机：15918839601（周经理）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座机：020-81338860</w:t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162300" cy="26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41A4F"/>
    <w:rsid w:val="07C2674A"/>
    <w:rsid w:val="087064E0"/>
    <w:rsid w:val="103A65D5"/>
    <w:rsid w:val="2FD23E39"/>
    <w:rsid w:val="34C2032F"/>
    <w:rsid w:val="38D53939"/>
    <w:rsid w:val="421A3AF6"/>
    <w:rsid w:val="47D87C32"/>
    <w:rsid w:val="53A42FCA"/>
    <w:rsid w:val="5B541A4F"/>
    <w:rsid w:val="5BC44C00"/>
    <w:rsid w:val="64C744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33;&#21331;&#12289;iOS&#24320;&#21457;&#32773;&#36134;&#21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安卓、iOS开发者账号.wpt</Template>
  <Company>格利食品网</Company>
  <Pages>2</Pages>
  <Words>198</Words>
  <Characters>506</Characters>
  <Lines>0</Lines>
  <Paragraphs>0</Paragraphs>
  <ScaleCrop>false</ScaleCrop>
  <LinksUpToDate>false</LinksUpToDate>
  <CharactersWithSpaces>833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2017-06-02T02:34:00Z</dcterms:created>
  <dc:creator>Administrator</dc:creator>
  <cp:lastModifiedBy>Administrator</cp:lastModifiedBy>
  <dcterms:modified xsi:type="dcterms:W3CDTF">2017-12-13T01:13:06Z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